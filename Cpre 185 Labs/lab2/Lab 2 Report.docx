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16" w:rsidRDefault="00F97016" w:rsidP="00480790">
      <w:pPr>
        <w:jc w:val="center"/>
        <w:rPr>
          <w:rFonts w:ascii="Berlin Sans FB" w:hAnsi="Berlin Sans FB"/>
          <w:sz w:val="32"/>
          <w:szCs w:val="32"/>
        </w:rPr>
      </w:pPr>
    </w:p>
    <w:p w:rsidR="00480790" w:rsidRDefault="00480790" w:rsidP="00480790">
      <w:pPr>
        <w:jc w:val="center"/>
        <w:rPr>
          <w:rFonts w:ascii="Berlin Sans FB" w:hAnsi="Berlin Sans FB"/>
          <w:sz w:val="32"/>
          <w:szCs w:val="32"/>
        </w:rPr>
      </w:pPr>
    </w:p>
    <w:p w:rsidR="00480790" w:rsidRDefault="00480790" w:rsidP="00480790">
      <w:pPr>
        <w:jc w:val="center"/>
        <w:rPr>
          <w:rFonts w:ascii="Berlin Sans FB" w:hAnsi="Berlin Sans FB"/>
          <w:sz w:val="32"/>
          <w:szCs w:val="32"/>
        </w:rPr>
      </w:pPr>
    </w:p>
    <w:p w:rsidR="00480790" w:rsidRDefault="00480790" w:rsidP="00480790">
      <w:pPr>
        <w:jc w:val="center"/>
        <w:rPr>
          <w:rFonts w:ascii="Berlin Sans FB" w:hAnsi="Berlin Sans FB"/>
          <w:sz w:val="32"/>
          <w:szCs w:val="32"/>
        </w:rPr>
      </w:pPr>
    </w:p>
    <w:p w:rsidR="00480790" w:rsidRDefault="00480790" w:rsidP="00480790">
      <w:pPr>
        <w:jc w:val="center"/>
        <w:rPr>
          <w:rFonts w:ascii="Berlin Sans FB" w:hAnsi="Berlin Sans FB"/>
          <w:sz w:val="32"/>
          <w:szCs w:val="32"/>
        </w:rPr>
      </w:pPr>
    </w:p>
    <w:p w:rsidR="00480790" w:rsidRPr="00480790" w:rsidRDefault="005606C1" w:rsidP="0048079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2</w:t>
      </w:r>
      <w:r w:rsidR="00480790" w:rsidRPr="00480790">
        <w:rPr>
          <w:rFonts w:ascii="Times New Roman" w:hAnsi="Times New Roman" w:cs="Times New Roman"/>
          <w:sz w:val="56"/>
          <w:szCs w:val="56"/>
        </w:rPr>
        <w:t xml:space="preserve"> </w:t>
      </w:r>
    </w:p>
    <w:p w:rsidR="00480790" w:rsidRPr="00480790" w:rsidRDefault="00480790" w:rsidP="00480790">
      <w:pPr>
        <w:jc w:val="center"/>
        <w:rPr>
          <w:rFonts w:ascii="Times New Roman" w:hAnsi="Times New Roman" w:cs="Times New Roman"/>
          <w:sz w:val="56"/>
          <w:szCs w:val="56"/>
        </w:rPr>
      </w:pPr>
      <w:r w:rsidRPr="00480790">
        <w:rPr>
          <w:rFonts w:ascii="Times New Roman" w:hAnsi="Times New Roman" w:cs="Times New Roman"/>
          <w:sz w:val="56"/>
          <w:szCs w:val="56"/>
        </w:rPr>
        <w:t>Section B</w:t>
      </w:r>
    </w:p>
    <w:p w:rsidR="00480790" w:rsidRPr="00480790" w:rsidRDefault="00480790" w:rsidP="004807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80790" w:rsidRDefault="00480790" w:rsidP="00480790">
      <w:pPr>
        <w:jc w:val="center"/>
        <w:rPr>
          <w:rFonts w:ascii="Times New Roman" w:hAnsi="Times New Roman" w:cs="Times New Roman"/>
          <w:sz w:val="56"/>
          <w:szCs w:val="56"/>
        </w:rPr>
      </w:pPr>
      <w:r w:rsidRPr="00480790">
        <w:rPr>
          <w:rFonts w:ascii="Times New Roman" w:hAnsi="Times New Roman" w:cs="Times New Roman"/>
          <w:sz w:val="56"/>
          <w:szCs w:val="56"/>
        </w:rPr>
        <w:t>Submitted By</w:t>
      </w:r>
      <w:r>
        <w:rPr>
          <w:rFonts w:ascii="Times New Roman" w:hAnsi="Times New Roman" w:cs="Times New Roman"/>
          <w:sz w:val="56"/>
          <w:szCs w:val="56"/>
        </w:rPr>
        <w:t>:</w:t>
      </w:r>
    </w:p>
    <w:p w:rsidR="00480790" w:rsidRDefault="00480790" w:rsidP="0048079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Kent Mark</w:t>
      </w:r>
    </w:p>
    <w:p w:rsidR="00480790" w:rsidRDefault="00480790" w:rsidP="004807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80790" w:rsidRDefault="00480790" w:rsidP="0048079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Submission Date:</w:t>
      </w:r>
    </w:p>
    <w:p w:rsidR="00480790" w:rsidRDefault="005606C1" w:rsidP="00480790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2/7</w:t>
      </w:r>
      <w:r w:rsidR="00480790">
        <w:rPr>
          <w:rFonts w:ascii="Times New Roman" w:hAnsi="Times New Roman" w:cs="Times New Roman"/>
          <w:sz w:val="56"/>
          <w:szCs w:val="56"/>
        </w:rPr>
        <w:t>/18</w:t>
      </w:r>
    </w:p>
    <w:p w:rsidR="00480790" w:rsidRDefault="00480790" w:rsidP="004807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80790" w:rsidRDefault="00480790" w:rsidP="004807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80790" w:rsidRDefault="00480790" w:rsidP="0048079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480790" w:rsidRDefault="00480790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p w:rsidR="00480790" w:rsidRDefault="00F97016" w:rsidP="004807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</w:t>
      </w:r>
      <w:r w:rsidR="00480790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606C1" w:rsidRDefault="00480790" w:rsidP="00480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purpose of this lab was for us t</w:t>
      </w:r>
      <w:r w:rsidR="000C7108">
        <w:rPr>
          <w:rFonts w:ascii="Times New Roman" w:hAnsi="Times New Roman" w:cs="Times New Roman"/>
          <w:sz w:val="24"/>
          <w:szCs w:val="24"/>
        </w:rPr>
        <w:t>o learn how</w:t>
      </w:r>
      <w:r w:rsidR="005606C1">
        <w:rPr>
          <w:rFonts w:ascii="Times New Roman" w:hAnsi="Times New Roman" w:cs="Times New Roman"/>
          <w:sz w:val="24"/>
          <w:szCs w:val="24"/>
        </w:rPr>
        <w:t xml:space="preserve"> to:</w:t>
      </w:r>
      <w:r w:rsidR="000C7108">
        <w:rPr>
          <w:rFonts w:ascii="Times New Roman" w:hAnsi="Times New Roman" w:cs="Times New Roman"/>
          <w:sz w:val="24"/>
          <w:szCs w:val="24"/>
        </w:rPr>
        <w:t xml:space="preserve"> </w:t>
      </w:r>
      <w:r w:rsidR="005606C1">
        <w:rPr>
          <w:rFonts w:ascii="Times New Roman" w:hAnsi="Times New Roman" w:cs="Times New Roman"/>
          <w:sz w:val="24"/>
          <w:szCs w:val="24"/>
        </w:rPr>
        <w:t>collect gyroscopic/input data from the Sony Dual Shock 4 controller, learn how to write and call functions, and learn how to use a “</w:t>
      </w:r>
      <w:r w:rsidR="005606C1" w:rsidRPr="005606C1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while loop</w:t>
      </w:r>
      <w:r w:rsidR="005606C1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5606C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C7108" w:rsidRDefault="000C7108" w:rsidP="004807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1C01D5" w:rsidRDefault="00BC5A3C" w:rsidP="00BC5A3C">
      <w:pPr>
        <w:rPr>
          <w:rFonts w:ascii="Times New Roman" w:hAnsi="Times New Roman" w:cs="Times New Roman"/>
          <w:sz w:val="24"/>
          <w:szCs w:val="24"/>
        </w:rPr>
      </w:pPr>
      <w:r w:rsidRPr="00BC5A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initial </w:t>
      </w:r>
      <w:r w:rsidRPr="004937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 problem </w:t>
      </w:r>
      <w:r w:rsidR="005606C1">
        <w:rPr>
          <w:rFonts w:ascii="Times New Roman" w:hAnsi="Times New Roman" w:cs="Times New Roman"/>
          <w:sz w:val="24"/>
          <w:szCs w:val="24"/>
        </w:rPr>
        <w:t>required that a certain command be entered directly into the Cygwin compiler so that access could</w:t>
      </w:r>
      <w:r w:rsidR="00FA5DE0">
        <w:rPr>
          <w:rFonts w:ascii="Times New Roman" w:hAnsi="Times New Roman" w:cs="Times New Roman"/>
          <w:sz w:val="24"/>
          <w:szCs w:val="24"/>
        </w:rPr>
        <w:t xml:space="preserve"> be</w:t>
      </w:r>
      <w:r w:rsidR="005606C1">
        <w:rPr>
          <w:rFonts w:ascii="Times New Roman" w:hAnsi="Times New Roman" w:cs="Times New Roman"/>
          <w:sz w:val="24"/>
          <w:szCs w:val="24"/>
        </w:rPr>
        <w:t xml:space="preserve"> gained into the</w:t>
      </w:r>
      <w:r w:rsidR="001C01D5">
        <w:rPr>
          <w:rFonts w:ascii="Times New Roman" w:hAnsi="Times New Roman" w:cs="Times New Roman"/>
          <w:sz w:val="24"/>
          <w:szCs w:val="24"/>
        </w:rPr>
        <w:t xml:space="preserve"> time/</w:t>
      </w:r>
      <w:r w:rsidR="005606C1">
        <w:rPr>
          <w:rFonts w:ascii="Times New Roman" w:hAnsi="Times New Roman" w:cs="Times New Roman"/>
          <w:sz w:val="24"/>
          <w:szCs w:val="24"/>
        </w:rPr>
        <w:t xml:space="preserve">gyroscopic output of the Sony Dual Shock 4 controller. </w:t>
      </w:r>
      <w:r w:rsidR="001C01D5">
        <w:rPr>
          <w:rFonts w:ascii="Times New Roman" w:hAnsi="Times New Roman" w:cs="Times New Roman"/>
          <w:sz w:val="24"/>
          <w:szCs w:val="24"/>
        </w:rPr>
        <w:t xml:space="preserve">We were then asked to place the controller in varying orientations and directions, gather output data for a total of 20 seconds, and store said data into an Excel.csv file where this information would be represented through a scatter-plot graph. </w:t>
      </w:r>
    </w:p>
    <w:p w:rsidR="00F97016" w:rsidRDefault="001C01D5" w:rsidP="001C01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lab problem required that same command, “</w:t>
      </w:r>
      <w:r w:rsidRPr="001C01D5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./ds4rd.exe -d 054c:05c4 -D DS4_BT –b</w:t>
      </w:r>
      <w:r>
        <w:rPr>
          <w:rFonts w:ascii="Times New Roman" w:hAnsi="Times New Roman" w:cs="Times New Roman"/>
          <w:sz w:val="24"/>
          <w:szCs w:val="24"/>
        </w:rPr>
        <w:t>”, be entered into the compiler</w:t>
      </w:r>
      <w:r w:rsidR="00FA5D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in this case instead of simply observing the output we would alter it through the source code that was provided. The alterations included: converting milliseconds to seconds, limiting the character space for seconds to 8 characters and rounding seconds to 3 decimal places, altering the acceleration values to display a number rounded to 4 decimal points within an 8 character area, </w:t>
      </w:r>
      <w:r w:rsidR="00FA5DE0">
        <w:rPr>
          <w:rFonts w:ascii="Times New Roman" w:hAnsi="Times New Roman" w:cs="Times New Roman"/>
          <w:sz w:val="24"/>
          <w:szCs w:val="24"/>
        </w:rPr>
        <w:t xml:space="preserve">determining the magnitude of acceleration, and writing separate functions that would allow a certain printf statement to operate. </w:t>
      </w:r>
    </w:p>
    <w:p w:rsidR="00FA5DE0" w:rsidRPr="0049374F" w:rsidRDefault="00FA5DE0" w:rsidP="001C01D5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 last lab problem required that a program be written that would output the number of buttons being pressed </w:t>
      </w:r>
      <w:r w:rsidR="00E946AE">
        <w:rPr>
          <w:rFonts w:ascii="Times New Roman" w:hAnsi="Times New Roman" w:cs="Times New Roman"/>
          <w:sz w:val="24"/>
          <w:szCs w:val="24"/>
        </w:rPr>
        <w:t xml:space="preserve">on the controller </w:t>
      </w:r>
      <w:r>
        <w:rPr>
          <w:rFonts w:ascii="Times New Roman" w:hAnsi="Times New Roman" w:cs="Times New Roman"/>
          <w:sz w:val="24"/>
          <w:szCs w:val="24"/>
        </w:rPr>
        <w:t xml:space="preserve">at a given moment. </w:t>
      </w:r>
    </w:p>
    <w:p w:rsidR="005764B2" w:rsidRDefault="005764B2" w:rsidP="00BC5A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Design: </w:t>
      </w:r>
    </w:p>
    <w:p w:rsidR="00843F5A" w:rsidRDefault="005764B2" w:rsidP="00BC5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405F4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lab</w:t>
      </w:r>
      <w:r w:rsidRPr="0049374F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405F4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problem</w:t>
      </w:r>
      <w:r w:rsidRPr="005048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05F4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DE0">
        <w:rPr>
          <w:rFonts w:ascii="Times New Roman" w:hAnsi="Times New Roman" w:cs="Times New Roman"/>
          <w:sz w:val="24"/>
          <w:szCs w:val="24"/>
        </w:rPr>
        <w:t xml:space="preserve">I simply ran the code that was provided, collected the resulting data in an excel spreadsheet, rounded the numbers to about 1 decimal place for neatness, highlighted about 20 cells of information and entered them into a three-line scatter plot graph. </w:t>
      </w:r>
    </w:p>
    <w:p w:rsidR="00FA5DE0" w:rsidRDefault="00FA5DE0" w:rsidP="00843F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405F4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lab</w:t>
      </w:r>
      <w:r w:rsidRPr="00E946A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405F4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problem</w:t>
      </w:r>
      <w:r w:rsidRPr="00E946A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Pr="00405F4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2</w:t>
      </w:r>
      <w:r w:rsidR="00E946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46AE">
        <w:rPr>
          <w:rFonts w:ascii="Times New Roman" w:hAnsi="Times New Roman" w:cs="Times New Roman"/>
          <w:color w:val="000000" w:themeColor="text1"/>
          <w:sz w:val="24"/>
          <w:szCs w:val="24"/>
        </w:rPr>
        <w:t>I first converted milliseconds t</w:t>
      </w:r>
      <w:r w:rsidR="00405F48">
        <w:rPr>
          <w:rFonts w:ascii="Times New Roman" w:hAnsi="Times New Roman" w:cs="Times New Roman"/>
          <w:color w:val="000000" w:themeColor="text1"/>
          <w:sz w:val="24"/>
          <w:szCs w:val="24"/>
        </w:rPr>
        <w:t>o seconds by dividing variable “</w:t>
      </w:r>
      <w:r w:rsidR="00405F48" w:rsidRPr="00405F48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t</w:t>
      </w:r>
      <w:r w:rsidR="00405F48">
        <w:rPr>
          <w:rFonts w:ascii="Times New Roman" w:hAnsi="Times New Roman" w:cs="Times New Roman"/>
          <w:sz w:val="24"/>
          <w:szCs w:val="24"/>
        </w:rPr>
        <w:t>”</w:t>
      </w:r>
      <w:r w:rsidR="00405F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1000 and setting both the character limit and the decimal limit with “</w:t>
      </w:r>
      <w:r w:rsidR="00405F4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8.3l</w:t>
      </w:r>
      <w:r w:rsidR="00405F48" w:rsidRPr="00405F4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f</w:t>
      </w:r>
      <w:r w:rsidR="00405F48">
        <w:rPr>
          <w:rFonts w:ascii="Times New Roman" w:hAnsi="Times New Roman" w:cs="Times New Roman"/>
          <w:color w:val="000000" w:themeColor="text1"/>
          <w:sz w:val="24"/>
          <w:szCs w:val="24"/>
        </w:rPr>
        <w:t>”. I then set the character limit and the decimal precision for the acceleration values with “</w:t>
      </w:r>
      <w:r w:rsidR="00405F48" w:rsidRPr="00405F48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7.4lf</w:t>
      </w:r>
      <w:r w:rsidR="00405F4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 w:rsidR="00405F48">
        <w:rPr>
          <w:rFonts w:ascii="Times New Roman" w:hAnsi="Times New Roman" w:cs="Times New Roman"/>
          <w:color w:val="000000" w:themeColor="text1"/>
          <w:sz w:val="24"/>
          <w:szCs w:val="24"/>
        </w:rPr>
        <w:t>. Next the magnitude function was corrected through the use of the “</w:t>
      </w:r>
      <w:r w:rsidR="00405F48" w:rsidRPr="00843F5A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pow</w:t>
      </w:r>
      <w:r w:rsidR="00405F48">
        <w:rPr>
          <w:rFonts w:ascii="Times New Roman" w:hAnsi="Times New Roman" w:cs="Times New Roman"/>
          <w:sz w:val="24"/>
          <w:szCs w:val="24"/>
        </w:rPr>
        <w:t>”</w:t>
      </w:r>
      <w:r w:rsidR="00843F5A">
        <w:rPr>
          <w:rFonts w:ascii="Times New Roman" w:hAnsi="Times New Roman" w:cs="Times New Roman"/>
          <w:sz w:val="24"/>
          <w:szCs w:val="24"/>
        </w:rPr>
        <w:t>, the variable “</w:t>
      </w:r>
      <w:proofErr w:type="spellStart"/>
      <w:r w:rsidR="00843F5A" w:rsidRPr="00843F5A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acclMag</w:t>
      </w:r>
      <w:proofErr w:type="spellEnd"/>
      <w:r w:rsidR="00843F5A">
        <w:rPr>
          <w:rFonts w:ascii="Times New Roman" w:hAnsi="Times New Roman" w:cs="Times New Roman"/>
          <w:sz w:val="24"/>
          <w:szCs w:val="24"/>
        </w:rPr>
        <w:t>” was then placed in a “</w:t>
      </w:r>
      <w:proofErr w:type="spellStart"/>
      <w:r w:rsidR="00843F5A" w:rsidRPr="00843F5A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sqrt</w:t>
      </w:r>
      <w:proofErr w:type="spellEnd"/>
      <w:r w:rsidR="00843F5A">
        <w:rPr>
          <w:rFonts w:ascii="Times New Roman" w:hAnsi="Times New Roman" w:cs="Times New Roman"/>
          <w:color w:val="FF0000"/>
          <w:sz w:val="24"/>
          <w:szCs w:val="24"/>
        </w:rPr>
        <w:t xml:space="preserve">” </w:t>
      </w:r>
      <w:r w:rsidR="00843F5A" w:rsidRPr="00843F5A">
        <w:rPr>
          <w:rFonts w:ascii="Times New Roman" w:hAnsi="Times New Roman" w:cs="Times New Roman"/>
          <w:sz w:val="24"/>
          <w:szCs w:val="24"/>
        </w:rPr>
        <w:t>function</w:t>
      </w:r>
      <w:r w:rsidR="00843F5A">
        <w:rPr>
          <w:rFonts w:ascii="Times New Roman" w:hAnsi="Times New Roman" w:cs="Times New Roman"/>
          <w:sz w:val="24"/>
          <w:szCs w:val="24"/>
        </w:rPr>
        <w:t xml:space="preserve">. Lastly, I defined three separate functions to determine minutes, seconds, and milliseconds. For minutes I divided my value for min by 6000, for seconds I took the mod of the value for seconds and 6000 and divided this answer by 1000, finally for milliseconds I took the mod of milliseconds and 60000, and then took the mod of the resulting answer and 1000. </w:t>
      </w:r>
    </w:p>
    <w:p w:rsidR="00843F5A" w:rsidRPr="00843F5A" w:rsidRDefault="00843F5A" w:rsidP="00843F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375CF2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lab problem 3</w:t>
      </w:r>
      <w:r>
        <w:rPr>
          <w:rFonts w:ascii="Times New Roman" w:hAnsi="Times New Roman" w:cs="Times New Roman"/>
          <w:sz w:val="24"/>
          <w:szCs w:val="24"/>
        </w:rPr>
        <w:t xml:space="preserve"> I defined a variable for each of the buttons and dete</w:t>
      </w:r>
      <w:r w:rsidR="00375CF2">
        <w:rPr>
          <w:rFonts w:ascii="Times New Roman" w:hAnsi="Times New Roman" w:cs="Times New Roman"/>
          <w:sz w:val="24"/>
          <w:szCs w:val="24"/>
        </w:rPr>
        <w:t xml:space="preserve">rmined my output by adding together whichever buttons are pressed. </w:t>
      </w:r>
    </w:p>
    <w:p w:rsidR="005048F9" w:rsidRDefault="0049374F" w:rsidP="00BC5A3C">
      <w:pPr>
        <w:rPr>
          <w:rFonts w:ascii="Times New Roman" w:hAnsi="Times New Roman" w:cs="Times New Roman"/>
          <w:b/>
          <w:sz w:val="24"/>
          <w:szCs w:val="24"/>
        </w:rPr>
      </w:pPr>
      <w:r w:rsidRPr="0049374F">
        <w:rPr>
          <w:rFonts w:ascii="Times New Roman" w:hAnsi="Times New Roman" w:cs="Times New Roman"/>
          <w:b/>
          <w:sz w:val="24"/>
          <w:szCs w:val="24"/>
        </w:rPr>
        <w:t xml:space="preserve">Testing: </w:t>
      </w:r>
    </w:p>
    <w:p w:rsidR="00375CF2" w:rsidRPr="0092343A" w:rsidRDefault="00375CF2" w:rsidP="00923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92343A">
        <w:rPr>
          <w:rFonts w:ascii="Times New Roman" w:hAnsi="Times New Roman" w:cs="Times New Roman"/>
          <w:sz w:val="24"/>
          <w:szCs w:val="24"/>
        </w:rPr>
        <w:t>I tested “</w:t>
      </w:r>
      <w:r w:rsidR="0092343A" w:rsidRPr="0092343A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lab problem 2</w:t>
      </w:r>
      <w:r w:rsidR="0092343A">
        <w:rPr>
          <w:rFonts w:ascii="Times New Roman" w:hAnsi="Times New Roman" w:cs="Times New Roman"/>
          <w:sz w:val="24"/>
          <w:szCs w:val="24"/>
        </w:rPr>
        <w:t>” by allowing the program to run for a certain amount of time and checking to see if I at least got some sort of output for each of the functions, and I tested “</w:t>
      </w:r>
      <w:r w:rsidR="0092343A" w:rsidRPr="0092343A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lab</w:t>
      </w:r>
      <w:r w:rsidR="0092343A" w:rsidRPr="0092343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92343A" w:rsidRPr="0092343A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problem</w:t>
      </w:r>
      <w:r w:rsidR="0092343A" w:rsidRPr="0092343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</w:t>
      </w:r>
      <w:r w:rsidR="0092343A" w:rsidRPr="0092343A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3</w:t>
      </w:r>
      <w:r w:rsidR="0092343A">
        <w:rPr>
          <w:rFonts w:ascii="Times New Roman" w:hAnsi="Times New Roman" w:cs="Times New Roman"/>
          <w:sz w:val="24"/>
          <w:szCs w:val="24"/>
        </w:rPr>
        <w:t>”</w:t>
      </w:r>
      <w:r w:rsidR="0092343A" w:rsidRPr="0092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2343A">
        <w:rPr>
          <w:rFonts w:ascii="Times New Roman" w:hAnsi="Times New Roman" w:cs="Times New Roman"/>
          <w:sz w:val="24"/>
          <w:szCs w:val="24"/>
        </w:rPr>
        <w:t xml:space="preserve">by holding down various buttons and running the code. </w:t>
      </w:r>
    </w:p>
    <w:p w:rsidR="00D97475" w:rsidRDefault="00D9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8F9" w:rsidRDefault="00D9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Thanks to this assignment I now have a </w:t>
      </w:r>
      <w:r w:rsidR="0092343A">
        <w:rPr>
          <w:rFonts w:ascii="Times New Roman" w:hAnsi="Times New Roman" w:cs="Times New Roman"/>
          <w:sz w:val="24"/>
          <w:szCs w:val="24"/>
        </w:rPr>
        <w:t xml:space="preserve">somewhat clearer understanding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92343A">
        <w:rPr>
          <w:rFonts w:ascii="Times New Roman" w:hAnsi="Times New Roman" w:cs="Times New Roman"/>
          <w:sz w:val="24"/>
          <w:szCs w:val="24"/>
        </w:rPr>
        <w:t>defining functions and I also had fun tinkering with the DS4 controller</w:t>
      </w:r>
    </w:p>
    <w:p w:rsidR="0049374F" w:rsidRPr="005048F9" w:rsidRDefault="0049374F" w:rsidP="00BC5A3C">
      <w:pPr>
        <w:rPr>
          <w:rFonts w:ascii="Times New Roman" w:hAnsi="Times New Roman" w:cs="Times New Roman"/>
          <w:b/>
          <w:sz w:val="24"/>
          <w:szCs w:val="24"/>
        </w:rPr>
      </w:pPr>
    </w:p>
    <w:p w:rsidR="006D589F" w:rsidRPr="005764B2" w:rsidRDefault="006D589F" w:rsidP="00BC5A3C">
      <w:pPr>
        <w:rPr>
          <w:rFonts w:ascii="Times New Roman" w:hAnsi="Times New Roman" w:cs="Times New Roman"/>
          <w:sz w:val="24"/>
          <w:szCs w:val="24"/>
        </w:rPr>
      </w:pPr>
    </w:p>
    <w:p w:rsidR="005764B2" w:rsidRDefault="005764B2" w:rsidP="00BC5A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C7108" w:rsidRPr="000C7108" w:rsidRDefault="00E946AE" w:rsidP="00480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796961" wp14:editId="51CC9A49">
                <wp:simplePos x="0" y="0"/>
                <wp:positionH relativeFrom="margin">
                  <wp:posOffset>2362200</wp:posOffset>
                </wp:positionH>
                <wp:positionV relativeFrom="paragraph">
                  <wp:posOffset>166370</wp:posOffset>
                </wp:positionV>
                <wp:extent cx="1495425" cy="2571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43A" w:rsidRPr="003E17F6" w:rsidRDefault="0092343A" w:rsidP="00D656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Source Code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9696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6pt;margin-top:13.1pt;width:117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" fillcolor="window" stroked="f" strokeweight=".5pt">
                <v:textbox>
                  <w:txbxContent>
                    <w:p w:rsidR="0092343A" w:rsidRPr="003E17F6" w:rsidRDefault="0092343A" w:rsidP="00D656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Source Code #1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108">
        <w:rPr>
          <w:rFonts w:ascii="Times New Roman" w:hAnsi="Times New Roman" w:cs="Times New Roman"/>
          <w:b/>
          <w:sz w:val="24"/>
          <w:szCs w:val="24"/>
        </w:rPr>
        <w:tab/>
      </w:r>
      <w:r w:rsidR="000C7108">
        <w:rPr>
          <w:rFonts w:ascii="Times New Roman" w:hAnsi="Times New Roman" w:cs="Times New Roman"/>
          <w:b/>
          <w:sz w:val="24"/>
          <w:szCs w:val="24"/>
        </w:rPr>
        <w:tab/>
      </w:r>
    </w:p>
    <w:p w:rsidR="00F97016" w:rsidRDefault="000C7108" w:rsidP="004807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SE 185 Lab 02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 xml:space="preserve">-             Developed for 185-Rursch by </w:t>
      </w:r>
      <w:proofErr w:type="spellStart"/>
      <w:r w:rsidRPr="00E946AE">
        <w:rPr>
          <w:rFonts w:ascii="Times New Roman" w:hAnsi="Times New Roman" w:cs="Times New Roman"/>
          <w:b/>
          <w:sz w:val="24"/>
          <w:szCs w:val="24"/>
        </w:rPr>
        <w:t>T.Tran</w:t>
      </w:r>
      <w:proofErr w:type="spellEnd"/>
      <w:r w:rsidRPr="00E946AE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E946AE">
        <w:rPr>
          <w:rFonts w:ascii="Times New Roman" w:hAnsi="Times New Roman" w:cs="Times New Roman"/>
          <w:b/>
          <w:sz w:val="24"/>
          <w:szCs w:val="24"/>
        </w:rPr>
        <w:t>K.Wang</w:t>
      </w:r>
      <w:proofErr w:type="spellEnd"/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 xml:space="preserve">- Adapted to </w:t>
      </w:r>
      <w:proofErr w:type="spellStart"/>
      <w:r w:rsidRPr="00E946AE">
        <w:rPr>
          <w:rFonts w:ascii="Times New Roman" w:hAnsi="Times New Roman" w:cs="Times New Roman"/>
          <w:b/>
          <w:sz w:val="24"/>
          <w:szCs w:val="24"/>
        </w:rPr>
        <w:t>cpre</w:t>
      </w:r>
      <w:proofErr w:type="spellEnd"/>
      <w:r w:rsidRPr="00E946AE">
        <w:rPr>
          <w:rFonts w:ascii="Times New Roman" w:hAnsi="Times New Roman" w:cs="Times New Roman"/>
          <w:b/>
          <w:sz w:val="24"/>
          <w:szCs w:val="24"/>
        </w:rPr>
        <w:t xml:space="preserve"> 185 - </w:t>
      </w:r>
      <w:proofErr w:type="spellStart"/>
      <w:r w:rsidRPr="00E946AE">
        <w:rPr>
          <w:rFonts w:ascii="Times New Roman" w:hAnsi="Times New Roman" w:cs="Times New Roman"/>
          <w:b/>
          <w:sz w:val="24"/>
          <w:szCs w:val="24"/>
        </w:rPr>
        <w:t>swamy</w:t>
      </w:r>
      <w:proofErr w:type="spellEnd"/>
      <w:r w:rsidRPr="00E946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46AE">
        <w:rPr>
          <w:rFonts w:ascii="Times New Roman" w:hAnsi="Times New Roman" w:cs="Times New Roman"/>
          <w:b/>
          <w:sz w:val="24"/>
          <w:szCs w:val="24"/>
        </w:rPr>
        <w:t>ponpandi</w:t>
      </w:r>
      <w:proofErr w:type="spellEnd"/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-</w:t>
      </w:r>
      <w:r w:rsidRPr="00E946AE">
        <w:rPr>
          <w:rFonts w:ascii="Times New Roman" w:hAnsi="Times New Roman" w:cs="Times New Roman"/>
          <w:b/>
          <w:sz w:val="24"/>
          <w:szCs w:val="24"/>
        </w:rPr>
        <w:tab/>
        <w:t>Name: Kent Mark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E946AE">
        <w:rPr>
          <w:rFonts w:ascii="Times New Roman" w:hAnsi="Times New Roman" w:cs="Times New Roman"/>
          <w:b/>
          <w:sz w:val="24"/>
          <w:szCs w:val="24"/>
        </w:rPr>
        <w:tab/>
        <w:t>Section: B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-</w:t>
      </w:r>
      <w:r w:rsidRPr="00E946A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946AE">
        <w:rPr>
          <w:rFonts w:ascii="Times New Roman" w:hAnsi="Times New Roman" w:cs="Times New Roman"/>
          <w:b/>
          <w:sz w:val="24"/>
          <w:szCs w:val="24"/>
        </w:rPr>
        <w:t>NetID</w:t>
      </w:r>
      <w:proofErr w:type="spellEnd"/>
      <w:r w:rsidRPr="00E946AE">
        <w:rPr>
          <w:rFonts w:ascii="Times New Roman" w:hAnsi="Times New Roman" w:cs="Times New Roman"/>
          <w:b/>
          <w:sz w:val="24"/>
          <w:szCs w:val="24"/>
        </w:rPr>
        <w:t>: komark@istate.edu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-</w:t>
      </w:r>
      <w:r w:rsidRPr="00E946AE">
        <w:rPr>
          <w:rFonts w:ascii="Times New Roman" w:hAnsi="Times New Roman" w:cs="Times New Roman"/>
          <w:b/>
          <w:sz w:val="24"/>
          <w:szCs w:val="24"/>
        </w:rPr>
        <w:tab/>
        <w:t>Date: 1/31/18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/*-----------------------------------------------------------------------------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-</w:t>
      </w:r>
      <w:r w:rsidRPr="00E946A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Includes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E946AE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E946AE">
        <w:rPr>
          <w:rFonts w:ascii="Times New Roman" w:hAnsi="Times New Roman" w:cs="Times New Roman"/>
          <w:b/>
          <w:sz w:val="24"/>
          <w:szCs w:val="24"/>
        </w:rPr>
        <w:t>&gt;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E946AE">
        <w:rPr>
          <w:rFonts w:ascii="Times New Roman" w:hAnsi="Times New Roman" w:cs="Times New Roman"/>
          <w:b/>
          <w:sz w:val="24"/>
          <w:szCs w:val="24"/>
        </w:rPr>
        <w:t>math.h</w:t>
      </w:r>
      <w:proofErr w:type="spellEnd"/>
      <w:r w:rsidRPr="00E946AE">
        <w:rPr>
          <w:rFonts w:ascii="Times New Roman" w:hAnsi="Times New Roman" w:cs="Times New Roman"/>
          <w:b/>
          <w:sz w:val="24"/>
          <w:szCs w:val="24"/>
        </w:rPr>
        <w:t>&gt;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/*-----------------------------------------------------------------------------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-</w:t>
      </w:r>
      <w:r w:rsidRPr="00E946A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Defines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lastRenderedPageBreak/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#define TRUE 1</w:t>
      </w: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b/>
          <w:sz w:val="24"/>
          <w:szCs w:val="24"/>
        </w:rPr>
      </w:pPr>
      <w:r w:rsidRPr="00E946AE">
        <w:rPr>
          <w:rFonts w:ascii="Times New Roman" w:hAnsi="Times New Roman" w:cs="Times New Roman"/>
          <w:b/>
          <w:sz w:val="24"/>
          <w:szCs w:val="24"/>
        </w:rPr>
        <w:t>/*-----------------------------------------------------------------------------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</w:t>
      </w:r>
      <w:r w:rsidRPr="00E946AE">
        <w:rPr>
          <w:rFonts w:ascii="Times New Roman" w:hAnsi="Times New Roman" w:cs="Times New Roman"/>
          <w:sz w:val="24"/>
          <w:szCs w:val="24"/>
        </w:rPr>
        <w:tab/>
        <w:t xml:space="preserve">                            Prototypes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/* Put your function prototypes here 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mag(double x, double y, double z);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minutes (int min);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seconds (int sec);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 xml:space="preserve"> (int mil);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/*-----------------------------------------------------------------------------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</w:t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  <w:t>Implementation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/* DO NOT MODIFY THESE VARIABLE DECLARATIONS 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double  ax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, ay,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d,%lf,%lf,%lf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", &amp;t, &amp;ax, &amp;ay, &amp;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/* CODE SECTION 0 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"Echoing output: %8.3lf, %7.4lf, %7.4lf, %7.4lf\n", t/1000.0, ax, ay,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/* </w:t>
      </w:r>
      <w:r w:rsidRPr="00E946AE">
        <w:rPr>
          <w:rFonts w:ascii="Times New Roman" w:hAnsi="Times New Roman" w:cs="Times New Roman"/>
          <w:sz w:val="24"/>
          <w:szCs w:val="24"/>
        </w:rPr>
        <w:tab/>
        <w:t>CODE SECTION 1 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>"At %d s, the acceleration's magnitude was: %lf\n", t, mag(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ax,ay,az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));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/* </w:t>
      </w:r>
      <w:r w:rsidRPr="00E946AE">
        <w:rPr>
          <w:rFonts w:ascii="Times New Roman" w:hAnsi="Times New Roman" w:cs="Times New Roman"/>
          <w:sz w:val="24"/>
          <w:szCs w:val="24"/>
        </w:rPr>
        <w:tab/>
        <w:t>CODE SECTION 2 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>"At %d minutes, %d seconds, and %d milliseconds it was: %lf\n",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minutes(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t), seconds(t),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(t), mag(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ax,ay,az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));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}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/* Put your functions here 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mag(double x, double y, double z) {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</w:t>
      </w: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acclMag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acclMag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 xml:space="preserve"> = pow(x,2)+pow(y,2)+pow(z,2);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//Step 8, uncomment and modify the next line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acclMag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}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minutes (int min){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minute;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minute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= min/6000;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minute;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}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seconds (int sec){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seconds;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seconds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= (sec%6000)/1000;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seconds;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}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 xml:space="preserve"> (int mil){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millisecond;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mil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= (mil%60000)%1000;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millisecond;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}</w:t>
      </w:r>
    </w:p>
    <w:p w:rsidR="00F97016" w:rsidRPr="00E946AE" w:rsidRDefault="00F97016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br w:type="page"/>
      </w:r>
    </w:p>
    <w:p w:rsidR="00BE1F9E" w:rsidRDefault="003E17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2428874</wp:posOffset>
                </wp:positionH>
                <wp:positionV relativeFrom="paragraph">
                  <wp:posOffset>-352425</wp:posOffset>
                </wp:positionV>
                <wp:extent cx="1209675" cy="2571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2343A" w:rsidRPr="003E17F6" w:rsidRDefault="009234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Source Code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1.25pt;margin-top:-27.75pt;width:95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" fillcolor="white [3201]" stroked="f" strokeweight=".5pt">
                <v:textbox>
                  <w:txbxContent>
                    <w:p w:rsidR="0092343A" w:rsidRPr="003E17F6" w:rsidRDefault="009234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Source Code #2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46AE" w:rsidRPr="00E946AE" w:rsidRDefault="00D65697" w:rsidP="00E946AE">
      <w:pPr>
        <w:rPr>
          <w:rFonts w:ascii="Times New Roman" w:hAnsi="Times New Roman" w:cs="Times New Roman"/>
          <w:sz w:val="24"/>
          <w:szCs w:val="24"/>
        </w:rPr>
      </w:pPr>
      <w:r w:rsidRPr="00D6569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946AE" w:rsidRPr="00E946AE">
        <w:rPr>
          <w:rFonts w:ascii="Times New Roman" w:hAnsi="Times New Roman" w:cs="Times New Roman"/>
          <w:sz w:val="24"/>
          <w:szCs w:val="24"/>
        </w:rPr>
        <w:t xml:space="preserve"> SE 185 Lab 02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-             Developed for 185-Rursch by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T.Tran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K.Wang</w:t>
      </w:r>
      <w:proofErr w:type="spellEnd"/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- Adapted to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cpre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 xml:space="preserve"> 185 -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swamy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ponpandi</w:t>
      </w:r>
      <w:proofErr w:type="spellEnd"/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</w:t>
      </w:r>
      <w:r w:rsidRPr="00E946AE">
        <w:rPr>
          <w:rFonts w:ascii="Times New Roman" w:hAnsi="Times New Roman" w:cs="Times New Roman"/>
          <w:sz w:val="24"/>
          <w:szCs w:val="24"/>
        </w:rPr>
        <w:tab/>
        <w:t>Name: Kent Mark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- </w:t>
      </w:r>
      <w:r w:rsidRPr="00E946AE">
        <w:rPr>
          <w:rFonts w:ascii="Times New Roman" w:hAnsi="Times New Roman" w:cs="Times New Roman"/>
          <w:sz w:val="24"/>
          <w:szCs w:val="24"/>
        </w:rPr>
        <w:tab/>
        <w:t>Section: B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</w:t>
      </w:r>
      <w:r w:rsidRPr="00E94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NetID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: Komark@iastate.edu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</w:t>
      </w:r>
      <w:r w:rsidRPr="00E946AE">
        <w:rPr>
          <w:rFonts w:ascii="Times New Roman" w:hAnsi="Times New Roman" w:cs="Times New Roman"/>
          <w:sz w:val="24"/>
          <w:szCs w:val="24"/>
        </w:rPr>
        <w:tab/>
        <w:t>Date: 1-31-18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/*-----------------------------------------------------------------------------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</w:t>
      </w:r>
      <w:r w:rsidRPr="00E946AE">
        <w:rPr>
          <w:rFonts w:ascii="Times New Roman" w:hAnsi="Times New Roman" w:cs="Times New Roman"/>
          <w:sz w:val="24"/>
          <w:szCs w:val="24"/>
        </w:rPr>
        <w:tab/>
        <w:t xml:space="preserve">                            Includes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&gt;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&gt;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/*-----------------------------------------------------------------------------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</w:t>
      </w:r>
      <w:r w:rsidRPr="00E946AE">
        <w:rPr>
          <w:rFonts w:ascii="Times New Roman" w:hAnsi="Times New Roman" w:cs="Times New Roman"/>
          <w:sz w:val="24"/>
          <w:szCs w:val="24"/>
        </w:rPr>
        <w:tab/>
        <w:t xml:space="preserve">                            Defines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#define TRUE 1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/*-----------------------------------------------------------------------------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</w:t>
      </w:r>
      <w:r w:rsidRPr="00E946AE">
        <w:rPr>
          <w:rFonts w:ascii="Times New Roman" w:hAnsi="Times New Roman" w:cs="Times New Roman"/>
          <w:sz w:val="24"/>
          <w:szCs w:val="24"/>
        </w:rPr>
        <w:tab/>
        <w:t xml:space="preserve">                            Prototypes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lastRenderedPageBreak/>
        <w:t>/*-----------------------------------------------------------------------------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</w:t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</w:r>
      <w:r w:rsidRPr="00E946AE">
        <w:rPr>
          <w:rFonts w:ascii="Times New Roman" w:hAnsi="Times New Roman" w:cs="Times New Roman"/>
          <w:sz w:val="24"/>
          <w:szCs w:val="24"/>
        </w:rPr>
        <w:tab/>
        <w:t xml:space="preserve">  Implementation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-----------------------------------------------------------------------------*/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46A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triangle, o, x, square;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(TRUE) {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d,%d,%d,%d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", &amp;triangle, &amp;o, &amp;x, &amp;square);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E946AE">
        <w:rPr>
          <w:rFonts w:ascii="Times New Roman" w:hAnsi="Times New Roman" w:cs="Times New Roman"/>
          <w:sz w:val="24"/>
          <w:szCs w:val="24"/>
        </w:rPr>
        <w:t>square+x+o+triangle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46AE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46AE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E946AE">
        <w:rPr>
          <w:rFonts w:ascii="Times New Roman" w:hAnsi="Times New Roman" w:cs="Times New Roman"/>
          <w:sz w:val="24"/>
          <w:szCs w:val="24"/>
        </w:rPr>
        <w:t>);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</w:p>
    <w:p w:rsidR="00E946AE" w:rsidRP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46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46A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946AE" w:rsidRDefault="00E946AE" w:rsidP="00E946AE">
      <w:pPr>
        <w:rPr>
          <w:rFonts w:ascii="Times New Roman" w:hAnsi="Times New Roman" w:cs="Times New Roman"/>
          <w:sz w:val="24"/>
          <w:szCs w:val="24"/>
        </w:rPr>
      </w:pPr>
      <w:r w:rsidRPr="00E946AE">
        <w:rPr>
          <w:rFonts w:ascii="Times New Roman" w:hAnsi="Times New Roman" w:cs="Times New Roman"/>
          <w:sz w:val="24"/>
          <w:szCs w:val="24"/>
        </w:rPr>
        <w:t>}</w:t>
      </w:r>
    </w:p>
    <w:p w:rsidR="00E946AE" w:rsidRDefault="00E94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5697" w:rsidRDefault="00D65697" w:rsidP="00D65697">
      <w:pPr>
        <w:rPr>
          <w:rFonts w:ascii="Times New Roman" w:hAnsi="Times New Roman" w:cs="Times New Roman"/>
          <w:sz w:val="24"/>
          <w:szCs w:val="24"/>
        </w:rPr>
      </w:pPr>
    </w:p>
    <w:p w:rsidR="003E17F6" w:rsidRDefault="003E17F6">
      <w:pPr>
        <w:rPr>
          <w:rFonts w:ascii="Times New Roman" w:hAnsi="Times New Roman" w:cs="Times New Roman"/>
          <w:sz w:val="24"/>
          <w:szCs w:val="24"/>
        </w:rPr>
      </w:pPr>
    </w:p>
    <w:p w:rsidR="000C7108" w:rsidRPr="000C7108" w:rsidRDefault="00E93715" w:rsidP="00480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01328" wp14:editId="6ADBD818">
                <wp:simplePos x="0" y="0"/>
                <wp:positionH relativeFrom="margin">
                  <wp:align>center</wp:align>
                </wp:positionH>
                <wp:positionV relativeFrom="paragraph">
                  <wp:posOffset>4038600</wp:posOffset>
                </wp:positionV>
                <wp:extent cx="1133475" cy="3714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92343A" w:rsidRPr="00F97016" w:rsidRDefault="0092343A" w:rsidP="00F97016">
                            <w:pPr>
                              <w:rPr>
                                <w:rFonts w:ascii="Arial Narrow" w:hAnsi="Arial Narrow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40"/>
                                <w:szCs w:val="40"/>
                              </w:rPr>
                              <w:t>Capture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1328" id="Text Box 6" o:spid="_x0000_s1028" type="#_x0000_t202" style="position:absolute;margin-left:0;margin-top:318pt;width:89.25pt;height:29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" fillcolor="window" strokecolor="window" strokeweight=".5pt">
                <v:textbox>
                  <w:txbxContent>
                    <w:p w:rsidR="0092343A" w:rsidRPr="00F97016" w:rsidRDefault="0092343A" w:rsidP="00F97016">
                      <w:pPr>
                        <w:rPr>
                          <w:rFonts w:ascii="Arial Narrow" w:hAnsi="Arial Narrow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40"/>
                          <w:szCs w:val="40"/>
                        </w:rPr>
                        <w:t>Capture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4923790</wp:posOffset>
            </wp:positionV>
            <wp:extent cx="4584700" cy="2755900"/>
            <wp:effectExtent l="0" t="0" r="635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343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85090</wp:posOffset>
            </wp:positionV>
            <wp:extent cx="3049905" cy="2457260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450" cy="2464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C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-581025</wp:posOffset>
                </wp:positionV>
                <wp:extent cx="1133475" cy="4953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343A" w:rsidRPr="00F97016" w:rsidRDefault="0092343A">
                            <w:pPr>
                              <w:rPr>
                                <w:rFonts w:ascii="Arial Narrow" w:hAnsi="Arial Narrow"/>
                                <w:i/>
                                <w:sz w:val="40"/>
                                <w:szCs w:val="40"/>
                              </w:rPr>
                            </w:pPr>
                            <w:r w:rsidRPr="00F97016">
                              <w:rPr>
                                <w:rFonts w:ascii="Arial Narrow" w:hAnsi="Arial Narrow"/>
                                <w:i/>
                                <w:sz w:val="40"/>
                                <w:szCs w:val="40"/>
                              </w:rPr>
                              <w:t>Capture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0;margin-top:-45.75pt;width:89.25pt;height:3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" fillcolor="white [3201]" strokecolor="white [3212]" strokeweight=".5pt">
                <v:textbox>
                  <w:txbxContent>
                    <w:p w:rsidR="0092343A" w:rsidRPr="00F97016" w:rsidRDefault="0092343A">
                      <w:pPr>
                        <w:rPr>
                          <w:rFonts w:ascii="Arial Narrow" w:hAnsi="Arial Narrow"/>
                          <w:i/>
                          <w:sz w:val="40"/>
                          <w:szCs w:val="40"/>
                        </w:rPr>
                      </w:pPr>
                      <w:r w:rsidRPr="00F97016">
                        <w:rPr>
                          <w:rFonts w:ascii="Arial Narrow" w:hAnsi="Arial Narrow"/>
                          <w:i/>
                          <w:sz w:val="40"/>
                          <w:szCs w:val="40"/>
                        </w:rPr>
                        <w:t>Capture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0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01328" wp14:editId="6ADBD818">
                <wp:simplePos x="0" y="0"/>
                <wp:positionH relativeFrom="column">
                  <wp:posOffset>4362450</wp:posOffset>
                </wp:positionH>
                <wp:positionV relativeFrom="paragraph">
                  <wp:posOffset>-552450</wp:posOffset>
                </wp:positionV>
                <wp:extent cx="1133475" cy="419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92343A" w:rsidRPr="00F97016" w:rsidRDefault="0092343A" w:rsidP="00F97016">
                            <w:pPr>
                              <w:rPr>
                                <w:rFonts w:ascii="Arial Narrow" w:hAnsi="Arial Narrow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40"/>
                                <w:szCs w:val="40"/>
                              </w:rPr>
                              <w:t>Capture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1328" id="Text Box 4" o:spid="_x0000_s1030" type="#_x0000_t202" style="position:absolute;margin-left:343.5pt;margin-top:-43.5pt;width:89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" fillcolor="window" strokecolor="window" strokeweight=".5pt">
                <v:textbox>
                  <w:txbxContent>
                    <w:p w:rsidR="0092343A" w:rsidRPr="00F97016" w:rsidRDefault="0092343A" w:rsidP="00F97016">
                      <w:pPr>
                        <w:rPr>
                          <w:rFonts w:ascii="Arial Narrow" w:hAnsi="Arial Narrow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40"/>
                          <w:szCs w:val="40"/>
                        </w:rPr>
                        <w:t>Capture 2</w:t>
                      </w:r>
                    </w:p>
                  </w:txbxContent>
                </v:textbox>
              </v:shape>
            </w:pict>
          </mc:Fallback>
        </mc:AlternateContent>
      </w:r>
      <w:r w:rsidR="009234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41C51A">
            <wp:extent cx="3152775" cy="27559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108" w:rsidRPr="000C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90"/>
    <w:rsid w:val="000C7108"/>
    <w:rsid w:val="000D40C1"/>
    <w:rsid w:val="001C01D5"/>
    <w:rsid w:val="00375CF2"/>
    <w:rsid w:val="003E17F6"/>
    <w:rsid w:val="00405F48"/>
    <w:rsid w:val="00480790"/>
    <w:rsid w:val="0049374F"/>
    <w:rsid w:val="005048F9"/>
    <w:rsid w:val="005606C1"/>
    <w:rsid w:val="005764B2"/>
    <w:rsid w:val="006A359B"/>
    <w:rsid w:val="006D589F"/>
    <w:rsid w:val="00785431"/>
    <w:rsid w:val="007F730F"/>
    <w:rsid w:val="00843F5A"/>
    <w:rsid w:val="0092343A"/>
    <w:rsid w:val="00934515"/>
    <w:rsid w:val="00A85CCE"/>
    <w:rsid w:val="00BC5A3C"/>
    <w:rsid w:val="00BE1F9E"/>
    <w:rsid w:val="00D65697"/>
    <w:rsid w:val="00D97475"/>
    <w:rsid w:val="00E93715"/>
    <w:rsid w:val="00E946AE"/>
    <w:rsid w:val="00F97016"/>
    <w:rsid w:val="00FA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36860CC"/>
  <w15:chartTrackingRefBased/>
  <w15:docId w15:val="{2F4A273F-F1F3-48BC-92C0-4DA62552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872AB6E.dotm</Template>
  <TotalTime>0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Mark, Kent O</dc:creator>
  <cp:keywords/>
  <dc:description/>
  <cp:lastModifiedBy>Mark, Kent O</cp:lastModifiedBy>
  <cp:revision>2</cp:revision>
  <dcterms:created xsi:type="dcterms:W3CDTF">2018-02-07T08:38:00Z</dcterms:created>
  <dcterms:modified xsi:type="dcterms:W3CDTF">2018-02-07T08:38:00Z</dcterms:modified>
</cp:coreProperties>
</file>